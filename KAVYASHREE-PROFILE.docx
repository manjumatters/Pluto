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89" w:type="pct"/>
        <w:tblInd w:w="-90" w:type="dxa"/>
        <w:tblLayout w:type="fixed"/>
        <w:tblLook w:val="0600" w:firstRow="0" w:lastRow="0" w:firstColumn="0" w:lastColumn="0" w:noHBand="1" w:noVBand="1"/>
      </w:tblPr>
      <w:tblGrid>
        <w:gridCol w:w="3600"/>
        <w:gridCol w:w="6659"/>
      </w:tblGrid>
      <w:tr w:rsidR="00410939" w14:paraId="000BBD55" w14:textId="77777777" w:rsidTr="00410939">
        <w:trPr>
          <w:trHeight w:val="20"/>
        </w:trPr>
        <w:tc>
          <w:tcPr>
            <w:tcW w:w="3600" w:type="dxa"/>
            <w:tcBorders>
              <w:bottom w:val="single" w:sz="18" w:space="0" w:color="864A04" w:themeColor="accent1" w:themeShade="80"/>
            </w:tcBorders>
          </w:tcPr>
          <w:p w14:paraId="670D9DDE" w14:textId="77777777" w:rsidR="00410939" w:rsidRPr="00410939" w:rsidRDefault="00410939" w:rsidP="00310F48">
            <w:pPr>
              <w:spacing w:after="0" w:line="360" w:lineRule="auto"/>
              <w:contextualSpacing/>
              <w:jc w:val="center"/>
              <w:rPr>
                <w:sz w:val="6"/>
                <w:szCs w:val="6"/>
              </w:rPr>
            </w:pPr>
          </w:p>
        </w:tc>
        <w:tc>
          <w:tcPr>
            <w:tcW w:w="6659" w:type="dxa"/>
            <w:vMerge w:val="restart"/>
            <w:tcMar>
              <w:left w:w="187" w:type="dxa"/>
              <w:right w:w="115" w:type="dxa"/>
            </w:tcMar>
          </w:tcPr>
          <w:p w14:paraId="792647BC" w14:textId="01BE9F19" w:rsidR="005A0BD3" w:rsidRPr="005A0BD3" w:rsidRDefault="001D2699" w:rsidP="005A0BD3">
            <w:pPr>
              <w:pStyle w:val="Heading3"/>
              <w:tabs>
                <w:tab w:val="left" w:pos="1277"/>
              </w:tabs>
            </w:pPr>
            <w:r>
              <w:t xml:space="preserve"> </w:t>
            </w:r>
            <w:r w:rsidR="005A0BD3">
              <w:t>technical skills</w:t>
            </w:r>
          </w:p>
          <w:p w14:paraId="4C9AF2A1" w14:textId="2CBD2C4F" w:rsidR="005A0BD3" w:rsidRPr="005A0BD3" w:rsidRDefault="005A0BD3" w:rsidP="008A4535">
            <w:pPr>
              <w:pStyle w:val="Heading4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</w:pPr>
            <w:r w:rsidRPr="005A0BD3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>Programming Languages: </w:t>
            </w:r>
            <w:r w:rsidRPr="005A0BD3">
              <w:rPr>
                <w:rFonts w:asciiTheme="minorHAnsi" w:eastAsiaTheme="minorHAnsi" w:hAnsiTheme="minorHAnsi" w:cstheme="minorBidi"/>
                <w:bCs/>
                <w:iCs w:val="0"/>
                <w:caps w:val="0"/>
                <w:sz w:val="24"/>
                <w:lang w:eastAsia="en-US"/>
              </w:rPr>
              <w:t>Python, JavaScript, SQL</w:t>
            </w:r>
          </w:p>
          <w:p w14:paraId="6F5AE3BA" w14:textId="1A2408AE" w:rsidR="005A0BD3" w:rsidRPr="005A0BD3" w:rsidRDefault="005A0BD3" w:rsidP="008A4535">
            <w:pPr>
              <w:pStyle w:val="Heading4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</w:pPr>
            <w:r w:rsidRPr="005A0BD3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>Frameworks/Libraries: </w:t>
            </w:r>
            <w:r w:rsidRPr="005A0BD3">
              <w:rPr>
                <w:rFonts w:asciiTheme="minorHAnsi" w:eastAsiaTheme="minorHAnsi" w:hAnsiTheme="minorHAnsi" w:cstheme="minorBidi"/>
                <w:bCs/>
                <w:iCs w:val="0"/>
                <w:caps w:val="0"/>
                <w:sz w:val="24"/>
                <w:lang w:eastAsia="en-US"/>
              </w:rPr>
              <w:t>Django, React</w:t>
            </w:r>
          </w:p>
          <w:p w14:paraId="0CDF3D3A" w14:textId="493F8DDA" w:rsidR="005A0BD3" w:rsidRPr="005A0BD3" w:rsidRDefault="005A0BD3" w:rsidP="008A4535">
            <w:pPr>
              <w:pStyle w:val="Heading4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</w:pPr>
            <w:r w:rsidRPr="005A0BD3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>Databases: </w:t>
            </w:r>
            <w:r w:rsidRPr="005A0BD3">
              <w:rPr>
                <w:rFonts w:asciiTheme="minorHAnsi" w:eastAsiaTheme="minorHAnsi" w:hAnsiTheme="minorHAnsi" w:cstheme="minorBidi"/>
                <w:bCs/>
                <w:iCs w:val="0"/>
                <w:caps w:val="0"/>
                <w:sz w:val="24"/>
                <w:lang w:eastAsia="en-US"/>
              </w:rPr>
              <w:t>MySQL, PostgreSQL</w:t>
            </w:r>
          </w:p>
          <w:p w14:paraId="6B3C87D9" w14:textId="77777777" w:rsidR="005A0BD3" w:rsidRPr="005A0BD3" w:rsidRDefault="005A0BD3" w:rsidP="008A4535">
            <w:pPr>
              <w:pStyle w:val="Heading4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</w:pPr>
            <w:r w:rsidRPr="005A0BD3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>Tools: </w:t>
            </w:r>
            <w:r w:rsidRPr="005A0BD3">
              <w:rPr>
                <w:rFonts w:asciiTheme="minorHAnsi" w:eastAsiaTheme="minorHAnsi" w:hAnsiTheme="minorHAnsi" w:cstheme="minorBidi"/>
                <w:bCs/>
                <w:iCs w:val="0"/>
                <w:caps w:val="0"/>
                <w:sz w:val="24"/>
                <w:lang w:eastAsia="en-US"/>
              </w:rPr>
              <w:t>Git, Docker, Jenkins, AWS</w:t>
            </w:r>
          </w:p>
          <w:p w14:paraId="12A6CE5A" w14:textId="54AD5E8B" w:rsidR="00170E8F" w:rsidRDefault="005A0BD3" w:rsidP="00170E8F">
            <w:pPr>
              <w:pStyle w:val="Heading4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  <w:bCs/>
                <w:iCs w:val="0"/>
                <w:caps w:val="0"/>
                <w:sz w:val="24"/>
                <w:lang w:eastAsia="en-US"/>
              </w:rPr>
            </w:pPr>
            <w:r w:rsidRPr="005A0BD3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>Other: </w:t>
            </w:r>
            <w:r w:rsidRPr="005A0BD3">
              <w:rPr>
                <w:rFonts w:asciiTheme="minorHAnsi" w:eastAsiaTheme="minorHAnsi" w:hAnsiTheme="minorHAnsi" w:cstheme="minorBidi"/>
                <w:bCs/>
                <w:iCs w:val="0"/>
                <w:caps w:val="0"/>
                <w:sz w:val="24"/>
                <w:lang w:eastAsia="en-US"/>
              </w:rPr>
              <w:t>RESTful APIs, Agile/Scrum</w:t>
            </w:r>
          </w:p>
          <w:p w14:paraId="3996C362" w14:textId="77777777" w:rsidR="001D2699" w:rsidRPr="001D2699" w:rsidRDefault="001D2699" w:rsidP="001D2699">
            <w:pPr>
              <w:pStyle w:val="Heading5"/>
              <w:rPr>
                <w:lang w:eastAsia="en-US"/>
              </w:rPr>
            </w:pPr>
          </w:p>
          <w:p w14:paraId="106E3248" w14:textId="489A8458" w:rsidR="00410939" w:rsidRPr="00A64095" w:rsidRDefault="005A0BD3" w:rsidP="00A64095">
            <w:pPr>
              <w:pStyle w:val="Heading3"/>
            </w:pPr>
            <w:r>
              <w:t xml:space="preserve">professional experience </w:t>
            </w:r>
          </w:p>
          <w:p w14:paraId="7E576745" w14:textId="5566C8A3" w:rsidR="00410939" w:rsidRDefault="005A0BD3" w:rsidP="00506B3A">
            <w:pPr>
              <w:pStyle w:val="Heading4"/>
            </w:pPr>
            <w:r>
              <w:t>software engineer at Tata Consult</w:t>
            </w:r>
            <w:r w:rsidR="001C5935">
              <w:t>a</w:t>
            </w:r>
            <w:r>
              <w:t xml:space="preserve">ncy </w:t>
            </w:r>
            <w:r w:rsidR="001D2699">
              <w:t xml:space="preserve">     </w:t>
            </w:r>
            <w:r>
              <w:t>services, bengaluru.</w:t>
            </w:r>
            <w:r w:rsidR="00506B3A">
              <w:t xml:space="preserve"> </w:t>
            </w:r>
            <w:r w:rsidR="00506B3A" w:rsidRPr="00506B3A">
              <w:rPr>
                <w:b w:val="0"/>
                <w:bCs/>
                <w:sz w:val="24"/>
              </w:rPr>
              <w:t>SEPTEMBER 20</w:t>
            </w:r>
            <w:r w:rsidR="001C5935">
              <w:rPr>
                <w:b w:val="0"/>
                <w:bCs/>
                <w:sz w:val="24"/>
              </w:rPr>
              <w:t>20</w:t>
            </w:r>
            <w:r w:rsidR="00506B3A" w:rsidRPr="00506B3A">
              <w:rPr>
                <w:b w:val="0"/>
                <w:bCs/>
                <w:sz w:val="24"/>
              </w:rPr>
              <w:t>-PRESENT</w:t>
            </w:r>
            <w:r w:rsidR="00410939">
              <w:t xml:space="preserve"> </w:t>
            </w:r>
          </w:p>
          <w:p w14:paraId="33C0FEBD" w14:textId="77777777" w:rsidR="00506B3A" w:rsidRPr="00506B3A" w:rsidRDefault="00506B3A" w:rsidP="00506B3A">
            <w:pPr>
              <w:pStyle w:val="Heading5"/>
            </w:pPr>
          </w:p>
          <w:p w14:paraId="0B7F7A81" w14:textId="1FF113CC" w:rsidR="008A4535" w:rsidRPr="008A4535" w:rsidRDefault="00310F48" w:rsidP="00506B3A">
            <w:pPr>
              <w:numPr>
                <w:ilvl w:val="0"/>
                <w:numId w:val="3"/>
              </w:numPr>
              <w:spacing w:after="0"/>
              <w:rPr>
                <w:caps/>
              </w:rPr>
            </w:pPr>
            <w:r w:rsidRPr="008A4535">
              <w:t xml:space="preserve">Assisted in the development of web applications using </w:t>
            </w:r>
            <w:r w:rsidR="001C5935">
              <w:t>Django</w:t>
            </w:r>
            <w:r w:rsidRPr="008A4535">
              <w:t xml:space="preserve"> and </w:t>
            </w:r>
            <w:r w:rsidR="001C5935">
              <w:t>JS/R</w:t>
            </w:r>
            <w:r w:rsidRPr="008A4535">
              <w:t>eact.</w:t>
            </w:r>
          </w:p>
          <w:p w14:paraId="348B51A6" w14:textId="1CA1FF4D" w:rsidR="008A4535" w:rsidRPr="008A4535" w:rsidRDefault="00310F48" w:rsidP="00506B3A">
            <w:pPr>
              <w:numPr>
                <w:ilvl w:val="0"/>
                <w:numId w:val="3"/>
              </w:numPr>
              <w:spacing w:after="0"/>
              <w:rPr>
                <w:caps/>
              </w:rPr>
            </w:pPr>
            <w:r w:rsidRPr="008A4535">
              <w:t xml:space="preserve">Wrote efficient, </w:t>
            </w:r>
            <w:r w:rsidR="006A06D3">
              <w:t>secure</w:t>
            </w:r>
            <w:r w:rsidRPr="008A4535">
              <w:t>, and reliable python code</w:t>
            </w:r>
            <w:r w:rsidR="006A06D3">
              <w:t xml:space="preserve"> and test cases</w:t>
            </w:r>
            <w:r w:rsidRPr="008A4535">
              <w:t>.</w:t>
            </w:r>
          </w:p>
          <w:p w14:paraId="15E3B9E8" w14:textId="259B6200" w:rsidR="008A4535" w:rsidRPr="008A4535" w:rsidRDefault="00310F48" w:rsidP="00506B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caps/>
              </w:rPr>
            </w:pPr>
            <w:r w:rsidRPr="008A4535">
              <w:t>Debugged and resolved software defects, improving application stability.</w:t>
            </w:r>
          </w:p>
          <w:p w14:paraId="5C5FADE1" w14:textId="31A48515" w:rsidR="008A4535" w:rsidRPr="008A4535" w:rsidRDefault="00310F48" w:rsidP="00506B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caps/>
              </w:rPr>
            </w:pPr>
            <w:r w:rsidRPr="008A4535">
              <w:t>Created and maintained technical documentation for new and existing applications.</w:t>
            </w:r>
          </w:p>
          <w:p w14:paraId="6AAC31FC" w14:textId="7A4E46F6" w:rsidR="008A4535" w:rsidRPr="008A4535" w:rsidRDefault="00310F48" w:rsidP="00506B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caps/>
              </w:rPr>
            </w:pPr>
            <w:r w:rsidRPr="008A4535">
              <w:t>Collaborated with front-end developers to integrate user-facing elements with server-side logic.</w:t>
            </w:r>
          </w:p>
          <w:p w14:paraId="6B068EF3" w14:textId="744FA906" w:rsidR="008A4535" w:rsidRPr="008A4535" w:rsidRDefault="00310F48" w:rsidP="00506B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caps/>
              </w:rPr>
            </w:pPr>
            <w:r w:rsidRPr="008A4535">
              <w:t xml:space="preserve">Implemented restful </w:t>
            </w:r>
            <w:r>
              <w:t>APIs</w:t>
            </w:r>
            <w:r w:rsidRPr="008A4535">
              <w:t xml:space="preserve"> to enhance data exchange between client and server.</w:t>
            </w:r>
          </w:p>
          <w:p w14:paraId="0B87FE19" w14:textId="5BC428C3" w:rsidR="001D2699" w:rsidRPr="00D65430" w:rsidRDefault="00310F48" w:rsidP="00D6543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caps/>
              </w:rPr>
            </w:pPr>
            <w:r w:rsidRPr="008A4535">
              <w:t xml:space="preserve">Automated deployment processes using docker and </w:t>
            </w:r>
            <w:proofErr w:type="gramStart"/>
            <w:r w:rsidRPr="008A4535">
              <w:t>Jenkins</w:t>
            </w:r>
            <w:proofErr w:type="gramEnd"/>
          </w:p>
          <w:p w14:paraId="1CEB8141" w14:textId="77777777" w:rsidR="00310F48" w:rsidRDefault="001D2699" w:rsidP="00D13C88">
            <w:pPr>
              <w:pStyle w:val="Heading3"/>
            </w:pPr>
            <w:r>
              <w:t xml:space="preserve"> </w:t>
            </w:r>
          </w:p>
          <w:p w14:paraId="25B0B3EC" w14:textId="0467CB36" w:rsidR="00410939" w:rsidRPr="00D13C88" w:rsidRDefault="00000000" w:rsidP="00D13C88">
            <w:pPr>
              <w:pStyle w:val="Heading3"/>
            </w:pPr>
            <w:sdt>
              <w:sdtPr>
                <w:id w:val="-1958010798"/>
                <w:placeholder>
                  <w:docPart w:val="8DBC29D406EF46D1A599038068641173"/>
                </w:placeholder>
                <w:temporary/>
                <w:showingPlcHdr/>
                <w15:appearance w15:val="hidden"/>
              </w:sdtPr>
              <w:sdtContent>
                <w:r w:rsidR="00410939" w:rsidRPr="00102847">
                  <w:t>EDUCATION</w:t>
                </w:r>
              </w:sdtContent>
            </w:sdt>
            <w:r w:rsidR="00410939" w:rsidRPr="00102847">
              <w:t xml:space="preserve"> </w:t>
            </w:r>
            <w:r w:rsidR="005A0BD3">
              <w:t>qualification</w:t>
            </w:r>
          </w:p>
          <w:p w14:paraId="06F3294C" w14:textId="15FDE122" w:rsidR="00410939" w:rsidRPr="00102847" w:rsidRDefault="005A0BD3" w:rsidP="00102847">
            <w:pPr>
              <w:pStyle w:val="Heading4"/>
            </w:pPr>
            <w:r>
              <w:t>bachelor of engineering in computer science</w:t>
            </w:r>
          </w:p>
          <w:p w14:paraId="398403CE" w14:textId="3ADFE679" w:rsidR="00410939" w:rsidRPr="00102847" w:rsidRDefault="00410939" w:rsidP="00102847">
            <w:pPr>
              <w:pStyle w:val="University"/>
            </w:pPr>
            <w:r w:rsidRPr="00102847">
              <w:t xml:space="preserve"> </w:t>
            </w:r>
            <w:r w:rsidR="008A4535">
              <w:t>visveswaraya technological university</w:t>
            </w:r>
          </w:p>
          <w:p w14:paraId="1892BC59" w14:textId="0831F6DC" w:rsidR="00410939" w:rsidRPr="00102847" w:rsidRDefault="008A4535" w:rsidP="00102847">
            <w:pPr>
              <w:pStyle w:val="University"/>
            </w:pPr>
            <w:r>
              <w:t>august 2020</w:t>
            </w:r>
            <w:r w:rsidR="00410939" w:rsidRPr="00102847">
              <w:t xml:space="preserve"> </w:t>
            </w:r>
          </w:p>
          <w:p w14:paraId="65A4A3D9" w14:textId="5809EDBC" w:rsidR="008A4535" w:rsidRDefault="008A4535" w:rsidP="008A4535">
            <w:pPr>
              <w:pStyle w:val="University"/>
            </w:pPr>
            <w:r>
              <w:t>cgpa - 8.7</w:t>
            </w:r>
          </w:p>
          <w:p w14:paraId="5A5B59F6" w14:textId="77777777" w:rsidR="00310F48" w:rsidRDefault="00310F48" w:rsidP="00D13C88">
            <w:pPr>
              <w:pStyle w:val="Heading3"/>
            </w:pPr>
          </w:p>
          <w:p w14:paraId="4205F358" w14:textId="11CA5BA7" w:rsidR="008A4535" w:rsidRDefault="001D2699" w:rsidP="00D13C88">
            <w:pPr>
              <w:pStyle w:val="Heading3"/>
            </w:pPr>
            <w:r>
              <w:t>Projects</w:t>
            </w:r>
          </w:p>
          <w:p w14:paraId="349EBA3A" w14:textId="0F5CA52C" w:rsidR="00310F48" w:rsidRPr="00310F48" w:rsidRDefault="00310F48" w:rsidP="00310F48">
            <w:pPr>
              <w:pStyle w:val="Heading4"/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  <w:t>ZOS-vSI</w:t>
            </w:r>
            <w:r w:rsidR="00D65430"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  <w:t>, Client - IBM</w:t>
            </w:r>
          </w:p>
          <w:p w14:paraId="485B114C" w14:textId="4E456590" w:rsidR="00310F48" w:rsidRPr="00310F48" w:rsidRDefault="00310F48" w:rsidP="00310F48">
            <w:pPr>
              <w:pStyle w:val="Heading4"/>
              <w:numPr>
                <w:ilvl w:val="0"/>
                <w:numId w:val="8"/>
              </w:numPr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</w:pPr>
            <w:r w:rsidRPr="00310F48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>Description</w:t>
            </w:r>
            <w:r w:rsidRPr="00310F48"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  <w:t xml:space="preserve">: </w:t>
            </w:r>
            <w:r w:rsidR="00D65430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>Development of Kubernetes controllers on Z/OS</w:t>
            </w:r>
          </w:p>
          <w:p w14:paraId="68B35C5C" w14:textId="6B423278" w:rsidR="00310F48" w:rsidRPr="00310F48" w:rsidRDefault="00310F48" w:rsidP="00310F48">
            <w:pPr>
              <w:pStyle w:val="Heading4"/>
              <w:numPr>
                <w:ilvl w:val="0"/>
                <w:numId w:val="8"/>
              </w:numPr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</w:pPr>
            <w:r w:rsidRPr="00310F48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 xml:space="preserve">Technologies used: </w:t>
            </w:r>
            <w:r w:rsidR="00D65430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>Python, REST APIs, Kubernetes</w:t>
            </w:r>
          </w:p>
          <w:p w14:paraId="43EB27C3" w14:textId="648C5D32" w:rsidR="00310F48" w:rsidRPr="00310F48" w:rsidRDefault="00310F48" w:rsidP="00310F48">
            <w:pPr>
              <w:pStyle w:val="Heading4"/>
              <w:numPr>
                <w:ilvl w:val="0"/>
                <w:numId w:val="8"/>
              </w:numPr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</w:pPr>
            <w:r w:rsidRPr="00310F48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>Role</w:t>
            </w:r>
            <w:r w:rsidRPr="00310F48"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  <w:t>:</w:t>
            </w:r>
          </w:p>
          <w:p w14:paraId="2F6144B9" w14:textId="71B68E14" w:rsidR="00310F48" w:rsidRPr="00310F48" w:rsidRDefault="00310F48" w:rsidP="00310F48">
            <w:pPr>
              <w:pStyle w:val="Heading4"/>
              <w:numPr>
                <w:ilvl w:val="1"/>
                <w:numId w:val="8"/>
              </w:numPr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</w:pPr>
            <w:r w:rsidRPr="00310F48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 xml:space="preserve">Developed </w:t>
            </w:r>
            <w:r w:rsidR="006A06D3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>python snippets to support the project.</w:t>
            </w:r>
          </w:p>
          <w:p w14:paraId="419641BA" w14:textId="3EE20922" w:rsidR="00310F48" w:rsidRPr="00310F48" w:rsidRDefault="006A06D3" w:rsidP="00310F48">
            <w:pPr>
              <w:pStyle w:val="Heading4"/>
              <w:numPr>
                <w:ilvl w:val="1"/>
                <w:numId w:val="8"/>
              </w:numPr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>Wrote test cases for the implemented code.</w:t>
            </w:r>
          </w:p>
          <w:p w14:paraId="7260F720" w14:textId="77777777" w:rsidR="00D65430" w:rsidRDefault="00D65430" w:rsidP="00310F48">
            <w:pPr>
              <w:pStyle w:val="Heading4"/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</w:pPr>
          </w:p>
          <w:p w14:paraId="71FAD757" w14:textId="527A35FF" w:rsidR="00310F48" w:rsidRPr="00310F48" w:rsidRDefault="00310F48" w:rsidP="00310F48">
            <w:pPr>
              <w:pStyle w:val="Heading4"/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</w:pPr>
            <w:r w:rsidRPr="00310F48"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  <w:t>Data Analysis Pipeline</w:t>
            </w:r>
            <w:r w:rsidR="00D65430"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  <w:t>, ClIENT - Internal</w:t>
            </w:r>
          </w:p>
          <w:p w14:paraId="3F24100E" w14:textId="694E373C" w:rsidR="00310F48" w:rsidRPr="00310F48" w:rsidRDefault="00310F48" w:rsidP="00310F48">
            <w:pPr>
              <w:pStyle w:val="Heading4"/>
              <w:numPr>
                <w:ilvl w:val="0"/>
                <w:numId w:val="9"/>
              </w:numPr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</w:pPr>
            <w:r w:rsidRPr="00310F48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>Description: created a data analysis pipeline to process and visualize large datasets.</w:t>
            </w:r>
          </w:p>
          <w:p w14:paraId="6588AED8" w14:textId="4670C9DD" w:rsidR="00310F48" w:rsidRPr="00310F48" w:rsidRDefault="00310F48" w:rsidP="00310F48">
            <w:pPr>
              <w:pStyle w:val="Heading4"/>
              <w:numPr>
                <w:ilvl w:val="0"/>
                <w:numId w:val="9"/>
              </w:numPr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</w:pPr>
            <w:r w:rsidRPr="00310F48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 xml:space="preserve">Technologies used: </w:t>
            </w:r>
            <w:r w:rsidR="006A06D3" w:rsidRPr="00310F48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>python, SQL.</w:t>
            </w:r>
          </w:p>
          <w:p w14:paraId="47A8726E" w14:textId="458422E8" w:rsidR="00310F48" w:rsidRPr="00310F48" w:rsidRDefault="00310F48" w:rsidP="00310F48">
            <w:pPr>
              <w:pStyle w:val="Heading4"/>
              <w:numPr>
                <w:ilvl w:val="0"/>
                <w:numId w:val="9"/>
              </w:numPr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</w:pPr>
            <w:r w:rsidRPr="00310F48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>Role</w:t>
            </w:r>
            <w:r w:rsidRPr="00310F48"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  <w:t>:</w:t>
            </w:r>
          </w:p>
          <w:p w14:paraId="243AB743" w14:textId="7CAF4859" w:rsidR="00310F48" w:rsidRPr="00310F48" w:rsidRDefault="00310F48" w:rsidP="00310F48">
            <w:pPr>
              <w:pStyle w:val="Heading4"/>
              <w:numPr>
                <w:ilvl w:val="1"/>
                <w:numId w:val="9"/>
              </w:numPr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</w:pPr>
            <w:r w:rsidRPr="00310F48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>Developed scripts to clean and preprocess raw data.</w:t>
            </w:r>
          </w:p>
          <w:p w14:paraId="7B953BE2" w14:textId="78B8948A" w:rsidR="00310F48" w:rsidRPr="00310F48" w:rsidRDefault="006A06D3" w:rsidP="00310F48">
            <w:pPr>
              <w:pStyle w:val="Heading4"/>
              <w:numPr>
                <w:ilvl w:val="1"/>
                <w:numId w:val="9"/>
              </w:numPr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>Created synthetic data using SDV libraries.</w:t>
            </w:r>
          </w:p>
          <w:p w14:paraId="0C7F1CA8" w14:textId="1CE3409D" w:rsidR="00310F48" w:rsidRDefault="00310F48" w:rsidP="00310F48">
            <w:pPr>
              <w:pStyle w:val="Heading4"/>
              <w:numPr>
                <w:ilvl w:val="1"/>
                <w:numId w:val="9"/>
              </w:numPr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</w:pPr>
            <w:r w:rsidRPr="00310F48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>Wrote SQL queries to extract and manipulate data from databases.</w:t>
            </w:r>
          </w:p>
          <w:p w14:paraId="2EB05858" w14:textId="77777777" w:rsidR="00D65430" w:rsidRPr="00D65430" w:rsidRDefault="00D65430" w:rsidP="00D65430">
            <w:pPr>
              <w:pStyle w:val="Heading5"/>
              <w:rPr>
                <w:lang w:eastAsia="en-US"/>
              </w:rPr>
            </w:pPr>
          </w:p>
          <w:p w14:paraId="49E76A00" w14:textId="77777777" w:rsidR="00D65430" w:rsidRDefault="00D65430" w:rsidP="00D65430">
            <w:pPr>
              <w:pStyle w:val="Heading4"/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</w:pPr>
            <w:r w:rsidRPr="00D65430"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  <w:t>Real-time Chat Application</w:t>
            </w:r>
          </w:p>
          <w:p w14:paraId="32E76701" w14:textId="3B04CDAD" w:rsidR="00D65430" w:rsidRPr="00310F48" w:rsidRDefault="00D65430" w:rsidP="00D65430">
            <w:pPr>
              <w:pStyle w:val="Heading4"/>
              <w:numPr>
                <w:ilvl w:val="0"/>
                <w:numId w:val="9"/>
              </w:numPr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</w:pPr>
            <w:r w:rsidRPr="00310F48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 xml:space="preserve">Description: </w:t>
            </w:r>
            <w:r w:rsidRPr="00D65430"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  <w:t>Built a real-time chat application for instant messaging</w:t>
            </w:r>
          </w:p>
          <w:p w14:paraId="726761E9" w14:textId="29040627" w:rsidR="00D65430" w:rsidRPr="00310F48" w:rsidRDefault="00D65430" w:rsidP="00D65430">
            <w:pPr>
              <w:pStyle w:val="Heading4"/>
              <w:numPr>
                <w:ilvl w:val="0"/>
                <w:numId w:val="9"/>
              </w:numPr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</w:pPr>
            <w:r w:rsidRPr="00310F48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 xml:space="preserve">Technologies used: python, </w:t>
            </w:r>
            <w:r w:rsidR="006A06D3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>Django</w:t>
            </w:r>
            <w:r w:rsidRPr="00310F48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 xml:space="preserve">, </w:t>
            </w:r>
            <w:r w:rsidRPr="00310F48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>SQL</w:t>
            </w:r>
            <w:r w:rsidR="006A06D3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>, JS</w:t>
            </w:r>
          </w:p>
          <w:p w14:paraId="36B8510B" w14:textId="1252CDC5" w:rsidR="008A4535" w:rsidRDefault="00D65430" w:rsidP="00D13C88">
            <w:pPr>
              <w:pStyle w:val="Heading4"/>
              <w:numPr>
                <w:ilvl w:val="0"/>
                <w:numId w:val="9"/>
              </w:numPr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</w:pPr>
            <w:r w:rsidRPr="00310F48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>Role</w:t>
            </w:r>
            <w:r w:rsidRPr="00310F48"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  <w:t>:</w:t>
            </w:r>
            <w:r w:rsidR="006A06D3"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  <w:t xml:space="preserve"> </w:t>
            </w:r>
          </w:p>
          <w:p w14:paraId="0CA7EBB2" w14:textId="0186D89C" w:rsidR="006A06D3" w:rsidRPr="00310F48" w:rsidRDefault="006A06D3" w:rsidP="006A06D3">
            <w:pPr>
              <w:pStyle w:val="Heading4"/>
              <w:numPr>
                <w:ilvl w:val="1"/>
                <w:numId w:val="8"/>
              </w:numPr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</w:pPr>
            <w:r w:rsidRPr="00310F48"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 xml:space="preserve">Developed </w:t>
            </w:r>
            <w:r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 xml:space="preserve">REST APIs </w:t>
            </w:r>
          </w:p>
          <w:p w14:paraId="2109C729" w14:textId="573641FE" w:rsidR="006A06D3" w:rsidRPr="00310F48" w:rsidRDefault="006A06D3" w:rsidP="006A06D3">
            <w:pPr>
              <w:pStyle w:val="Heading4"/>
              <w:numPr>
                <w:ilvl w:val="1"/>
                <w:numId w:val="8"/>
              </w:numPr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iCs w:val="0"/>
                <w:sz w:val="24"/>
                <w:lang w:eastAsia="en-US"/>
              </w:rPr>
              <w:t>A</w:t>
            </w:r>
            <w:r>
              <w:rPr>
                <w:rFonts w:asciiTheme="minorHAnsi" w:eastAsiaTheme="minorHAnsi" w:hAnsiTheme="minorHAnsi" w:cstheme="minorBidi"/>
                <w:b w:val="0"/>
                <w:iCs w:val="0"/>
                <w:caps w:val="0"/>
                <w:sz w:val="24"/>
                <w:lang w:eastAsia="en-US"/>
              </w:rPr>
              <w:t xml:space="preserve">dded front end validations. </w:t>
            </w:r>
          </w:p>
          <w:p w14:paraId="21CE9146" w14:textId="77777777" w:rsidR="006A06D3" w:rsidRPr="006A06D3" w:rsidRDefault="006A06D3" w:rsidP="006A06D3">
            <w:pPr>
              <w:pStyle w:val="Heading5"/>
              <w:rPr>
                <w:lang w:eastAsia="en-US"/>
              </w:rPr>
            </w:pPr>
          </w:p>
          <w:p w14:paraId="3667D3F6" w14:textId="77777777" w:rsidR="006A06D3" w:rsidRPr="006A06D3" w:rsidRDefault="006A06D3" w:rsidP="006A06D3">
            <w:pPr>
              <w:pStyle w:val="Heading5"/>
              <w:rPr>
                <w:lang w:eastAsia="en-US"/>
              </w:rPr>
            </w:pPr>
          </w:p>
          <w:p w14:paraId="0B4FD662" w14:textId="7A33F7DA" w:rsidR="00410939" w:rsidRPr="00D13C88" w:rsidRDefault="00000000" w:rsidP="00D13C88">
            <w:pPr>
              <w:pStyle w:val="Heading3"/>
            </w:pPr>
            <w:sdt>
              <w:sdtPr>
                <w:id w:val="-1067030744"/>
                <w:placeholder>
                  <w:docPart w:val="02980C1E72144FD589AB5BA9DE359E22"/>
                </w:placeholder>
                <w:temporary/>
                <w:showingPlcHdr/>
                <w15:appearance w15:val="hidden"/>
              </w:sdtPr>
              <w:sdtContent>
                <w:r w:rsidR="00410939" w:rsidRPr="00102847">
                  <w:t>KEY SKILLS AND CHARACTERISTICS</w:t>
                </w:r>
              </w:sdtContent>
            </w:sdt>
            <w:r w:rsidR="00410939" w:rsidRPr="00102847">
              <w:t xml:space="preserve"> </w:t>
            </w:r>
          </w:p>
          <w:p w14:paraId="10E0182A" w14:textId="09B26F18" w:rsidR="00410939" w:rsidRPr="006272F5" w:rsidRDefault="008A4535" w:rsidP="00102847">
            <w:r w:rsidRPr="008A4535">
              <w:t xml:space="preserve">Strong interpersonal &amp; communication skills • MS Office Suite • Ability to work collaboratively as part of a team • Problem Solving • Leadership • Meticulous </w:t>
            </w:r>
            <w:r w:rsidRPr="008A4535">
              <w:t>mindfulness</w:t>
            </w:r>
            <w:r w:rsidRPr="008A4535">
              <w:t xml:space="preserve"> • Excellent Organizational skills • Poised under pressure</w:t>
            </w:r>
            <w:r w:rsidR="00410939">
              <w:t xml:space="preserve"> </w:t>
            </w:r>
          </w:p>
        </w:tc>
      </w:tr>
      <w:tr w:rsidR="00410939" w14:paraId="0C5A4CC2" w14:textId="77777777" w:rsidTr="00410939">
        <w:trPr>
          <w:trHeight w:val="1142"/>
        </w:trPr>
        <w:tc>
          <w:tcPr>
            <w:tcW w:w="3600" w:type="dxa"/>
            <w:tcBorders>
              <w:top w:val="single" w:sz="18" w:space="0" w:color="864A04" w:themeColor="accent1" w:themeShade="80"/>
              <w:bottom w:val="single" w:sz="18" w:space="0" w:color="864A04" w:themeColor="accent1" w:themeShade="80"/>
            </w:tcBorders>
            <w:vAlign w:val="center"/>
          </w:tcPr>
          <w:p w14:paraId="5D6B1096" w14:textId="48505404" w:rsidR="00410939" w:rsidRDefault="00B62184" w:rsidP="00B62184">
            <w:pPr>
              <w:spacing w:before="60" w:after="40" w:line="360" w:lineRule="auto"/>
              <w:contextualSpacing/>
              <w:jc w:val="center"/>
              <w:rPr>
                <w:noProof/>
              </w:rPr>
            </w:pPr>
            <w:r w:rsidRPr="00B62184">
              <w:rPr>
                <w:noProof/>
              </w:rPr>
              <w:drawing>
                <wp:inline distT="0" distB="0" distL="0" distR="0" wp14:anchorId="5FED30FB" wp14:editId="2F955C62">
                  <wp:extent cx="1500997" cy="1397000"/>
                  <wp:effectExtent l="0" t="0" r="4445" b="0"/>
                  <wp:docPr id="44109285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527" cy="1453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9" w:type="dxa"/>
            <w:vMerge/>
          </w:tcPr>
          <w:p w14:paraId="6F6838DC" w14:textId="77777777" w:rsidR="00410939" w:rsidRDefault="00410939" w:rsidP="00A64095">
            <w:pPr>
              <w:pStyle w:val="Heading3"/>
            </w:pPr>
          </w:p>
        </w:tc>
      </w:tr>
      <w:tr w:rsidR="00410939" w14:paraId="7CA51D5D" w14:textId="77777777" w:rsidTr="00410939">
        <w:trPr>
          <w:trHeight w:val="1089"/>
        </w:trPr>
        <w:tc>
          <w:tcPr>
            <w:tcW w:w="3600" w:type="dxa"/>
            <w:tcBorders>
              <w:top w:val="single" w:sz="18" w:space="0" w:color="864A04" w:themeColor="accent1" w:themeShade="80"/>
              <w:bottom w:val="single" w:sz="6" w:space="0" w:color="864A04" w:themeColor="accent1" w:themeShade="80"/>
            </w:tcBorders>
          </w:tcPr>
          <w:p w14:paraId="7F3F5343" w14:textId="4A59FB9C" w:rsidR="00410939" w:rsidRDefault="005A0BD3" w:rsidP="00B62184">
            <w:pPr>
              <w:pStyle w:val="Title"/>
              <w:spacing w:line="276" w:lineRule="auto"/>
            </w:pPr>
            <w:r>
              <w:t>KaVYASHREE C M</w:t>
            </w:r>
          </w:p>
          <w:p w14:paraId="3B6A38A9" w14:textId="1774D99F" w:rsidR="00410939" w:rsidRPr="00796286" w:rsidRDefault="005A0BD3" w:rsidP="00B62184">
            <w:pPr>
              <w:pStyle w:val="Subtitle"/>
              <w:spacing w:line="276" w:lineRule="auto"/>
            </w:pPr>
            <w:r>
              <w:t>SOFTWARE DEVELOPER</w:t>
            </w:r>
          </w:p>
        </w:tc>
        <w:tc>
          <w:tcPr>
            <w:tcW w:w="6659" w:type="dxa"/>
            <w:vMerge/>
          </w:tcPr>
          <w:p w14:paraId="750C8707" w14:textId="77777777" w:rsidR="00410939" w:rsidRDefault="00410939" w:rsidP="00D4187F">
            <w:pPr>
              <w:spacing w:after="0" w:line="240" w:lineRule="auto"/>
              <w:contextualSpacing/>
            </w:pPr>
          </w:p>
        </w:tc>
      </w:tr>
      <w:tr w:rsidR="00410939" w14:paraId="15E254BF" w14:textId="77777777" w:rsidTr="00410939">
        <w:tc>
          <w:tcPr>
            <w:tcW w:w="3600" w:type="dxa"/>
            <w:tcBorders>
              <w:top w:val="single" w:sz="6" w:space="0" w:color="864A04" w:themeColor="accent1" w:themeShade="80"/>
            </w:tcBorders>
          </w:tcPr>
          <w:p w14:paraId="0A456095" w14:textId="77777777" w:rsidR="005A0BD3" w:rsidRDefault="00000000" w:rsidP="00310F48">
            <w:pPr>
              <w:pStyle w:val="Heading1"/>
              <w:spacing w:line="360" w:lineRule="auto"/>
            </w:pPr>
            <w:sdt>
              <w:sdtPr>
                <w:id w:val="830714226"/>
                <w:placeholder>
                  <w:docPart w:val="400B8B99BFB24F5A8F62AA89AEEF2434"/>
                </w:placeholder>
                <w:temporary/>
                <w:showingPlcHdr/>
                <w15:appearance w15:val="hidden"/>
              </w:sdtPr>
              <w:sdtContent>
                <w:r w:rsidR="00410939" w:rsidRPr="00796286">
                  <w:rPr>
                    <w:rStyle w:val="PlaceholderText"/>
                    <w:color w:val="864A04" w:themeColor="accent1" w:themeShade="80"/>
                  </w:rPr>
                  <w:t>PROFILE</w:t>
                </w:r>
              </w:sdtContent>
            </w:sdt>
            <w:r w:rsidR="00410939" w:rsidRPr="00796286">
              <w:t xml:space="preserve"> </w:t>
            </w:r>
          </w:p>
          <w:p w14:paraId="419A5FA2" w14:textId="2B76DE92" w:rsidR="005A0BD3" w:rsidRPr="005A0BD3" w:rsidRDefault="005A0BD3" w:rsidP="00D65430">
            <w:pPr>
              <w:pStyle w:val="Heading1"/>
              <w:spacing w:line="276" w:lineRule="auto"/>
            </w:pPr>
            <w:r w:rsidRPr="005A0BD3"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  <w:t>Meticulous</w:t>
            </w:r>
            <w:r w:rsidRPr="005A0BD3"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  <w:t xml:space="preserve"> and efficient software developer with 3 years of experience in Python development. Proficient in designing, implementing, and maintaining scalable software solutions. Adept at collaborating with cross-functional teams to deliver high-quality products within deadlines.</w:t>
            </w:r>
          </w:p>
          <w:p w14:paraId="569BC4E2" w14:textId="77777777" w:rsidR="005A0BD3" w:rsidRDefault="005A0BD3" w:rsidP="00310F48">
            <w:pPr>
              <w:pStyle w:val="Heading2"/>
              <w:spacing w:line="360" w:lineRule="auto"/>
              <w:rPr>
                <w:rFonts w:asciiTheme="minorHAnsi" w:eastAsiaTheme="minorEastAsia" w:hAnsiTheme="minorHAnsi" w:cstheme="minorBidi"/>
                <w:caps w:val="0"/>
                <w:color w:val="auto"/>
                <w:sz w:val="24"/>
                <w:szCs w:val="24"/>
              </w:rPr>
            </w:pPr>
          </w:p>
          <w:p w14:paraId="1A4C1D31" w14:textId="5A53A989" w:rsidR="00410939" w:rsidRPr="00796286" w:rsidRDefault="00000000" w:rsidP="00310F48">
            <w:pPr>
              <w:pStyle w:val="Heading2"/>
              <w:spacing w:line="360" w:lineRule="auto"/>
            </w:pPr>
            <w:sdt>
              <w:sdtPr>
                <w:id w:val="-328447821"/>
                <w:placeholder>
                  <w:docPart w:val="227D5A1A5DC64CE0865EC6D8B1E7A2DC"/>
                </w:placeholder>
                <w:temporary/>
                <w:showingPlcHdr/>
                <w15:appearance w15:val="hidden"/>
              </w:sdtPr>
              <w:sdtContent>
                <w:r w:rsidR="00410939" w:rsidRPr="00796286">
                  <w:rPr>
                    <w:rStyle w:val="PlaceholderText"/>
                    <w:color w:val="864A04" w:themeColor="accent1" w:themeShade="80"/>
                  </w:rPr>
                  <w:t>CONTACT</w:t>
                </w:r>
              </w:sdtContent>
            </w:sdt>
            <w:r w:rsidR="00410939" w:rsidRPr="00796286">
              <w:t xml:space="preserve"> </w:t>
            </w:r>
          </w:p>
          <w:p w14:paraId="7508AD99" w14:textId="063B495B" w:rsidR="00410939" w:rsidRDefault="00170E8F" w:rsidP="00D65430">
            <w:pPr>
              <w:pStyle w:val="ContactInfo"/>
              <w:spacing w:line="276" w:lineRule="auto"/>
            </w:pPr>
            <w:r>
              <w:t>Kavyashreeacharya71@gmail.com</w:t>
            </w:r>
          </w:p>
          <w:p w14:paraId="4A223B31" w14:textId="6558412A" w:rsidR="00170E8F" w:rsidRDefault="00170E8F" w:rsidP="00D65430">
            <w:pPr>
              <w:pStyle w:val="ContactInfo"/>
              <w:spacing w:line="276" w:lineRule="auto"/>
            </w:pPr>
            <w:r>
              <w:t>+91 8971055881 (Primary)</w:t>
            </w:r>
          </w:p>
          <w:p w14:paraId="3A551F34" w14:textId="77777777" w:rsidR="00D65430" w:rsidRDefault="00170E8F" w:rsidP="00D65430">
            <w:pPr>
              <w:pStyle w:val="ContactInfo"/>
              <w:spacing w:line="276" w:lineRule="auto"/>
            </w:pPr>
            <w:r>
              <w:t xml:space="preserve"> +91 8123858074 (Alternative)</w:t>
            </w:r>
          </w:p>
          <w:p w14:paraId="34BA4862" w14:textId="4D727090" w:rsidR="00410939" w:rsidRDefault="00170E8F" w:rsidP="00D65430">
            <w:pPr>
              <w:pStyle w:val="ContactInfo"/>
              <w:spacing w:line="276" w:lineRule="auto"/>
            </w:pPr>
            <w:r>
              <w:t>Bengaluru</w:t>
            </w:r>
          </w:p>
          <w:p w14:paraId="0678F55D" w14:textId="77777777" w:rsidR="00170E8F" w:rsidRDefault="00170E8F" w:rsidP="00310F48">
            <w:pPr>
              <w:pStyle w:val="ContactInfo"/>
              <w:spacing w:line="360" w:lineRule="auto"/>
            </w:pPr>
          </w:p>
          <w:p w14:paraId="020C6EC1" w14:textId="77777777" w:rsidR="00310F48" w:rsidRDefault="00310F48" w:rsidP="00310F48">
            <w:pPr>
              <w:pStyle w:val="ContactInfo"/>
              <w:spacing w:line="360" w:lineRule="auto"/>
            </w:pPr>
          </w:p>
          <w:p w14:paraId="4347D912" w14:textId="77777777" w:rsidR="00D65430" w:rsidRDefault="00D65430" w:rsidP="00310F48">
            <w:pPr>
              <w:pStyle w:val="ContactInfo"/>
              <w:spacing w:line="360" w:lineRule="auto"/>
              <w:rPr>
                <w:rStyle w:val="PlaceholderText"/>
                <w:rFonts w:asciiTheme="majorHAnsi" w:eastAsiaTheme="majorEastAsia" w:hAnsiTheme="majorHAnsi" w:cstheme="majorBidi"/>
                <w:caps/>
                <w:color w:val="864A04" w:themeColor="accent1" w:themeShade="80"/>
                <w:sz w:val="28"/>
                <w:szCs w:val="26"/>
              </w:rPr>
            </w:pPr>
          </w:p>
          <w:p w14:paraId="61392685" w14:textId="77777777" w:rsidR="00D65430" w:rsidRDefault="00D65430" w:rsidP="00310F48">
            <w:pPr>
              <w:pStyle w:val="ContactInfo"/>
              <w:spacing w:line="360" w:lineRule="auto"/>
              <w:rPr>
                <w:rStyle w:val="PlaceholderText"/>
                <w:rFonts w:asciiTheme="majorHAnsi" w:eastAsiaTheme="majorEastAsia" w:hAnsiTheme="majorHAnsi" w:cstheme="majorBidi"/>
                <w:caps/>
                <w:color w:val="864A04" w:themeColor="accent1" w:themeShade="80"/>
                <w:sz w:val="28"/>
                <w:szCs w:val="26"/>
              </w:rPr>
            </w:pPr>
          </w:p>
          <w:p w14:paraId="39DF516C" w14:textId="77777777" w:rsidR="00D65430" w:rsidRDefault="00D65430" w:rsidP="00310F48">
            <w:pPr>
              <w:pStyle w:val="ContactInfo"/>
              <w:spacing w:line="360" w:lineRule="auto"/>
              <w:rPr>
                <w:rStyle w:val="PlaceholderText"/>
                <w:rFonts w:asciiTheme="majorHAnsi" w:eastAsiaTheme="majorEastAsia" w:hAnsiTheme="majorHAnsi" w:cstheme="majorBidi"/>
                <w:caps/>
                <w:color w:val="864A04" w:themeColor="accent1" w:themeShade="80"/>
                <w:sz w:val="28"/>
                <w:szCs w:val="26"/>
              </w:rPr>
            </w:pPr>
          </w:p>
          <w:p w14:paraId="12A788D8" w14:textId="5744B624" w:rsidR="00170E8F" w:rsidRDefault="00170E8F" w:rsidP="00310F48">
            <w:pPr>
              <w:pStyle w:val="ContactInfo"/>
              <w:spacing w:line="360" w:lineRule="auto"/>
            </w:pPr>
            <w:r w:rsidRPr="00170E8F">
              <w:rPr>
                <w:rStyle w:val="PlaceholderText"/>
                <w:rFonts w:asciiTheme="majorHAnsi" w:eastAsiaTheme="majorEastAsia" w:hAnsiTheme="majorHAnsi" w:cstheme="majorBidi"/>
                <w:caps/>
                <w:color w:val="864A04" w:themeColor="accent1" w:themeShade="80"/>
                <w:sz w:val="28"/>
                <w:szCs w:val="26"/>
              </w:rPr>
              <w:t>Languages</w:t>
            </w:r>
          </w:p>
          <w:p w14:paraId="34E97DEB" w14:textId="2F431436" w:rsidR="00170E8F" w:rsidRDefault="00170E8F" w:rsidP="00310F48">
            <w:pPr>
              <w:pStyle w:val="ContactInfo"/>
              <w:spacing w:line="360" w:lineRule="auto"/>
            </w:pPr>
            <w:r>
              <w:t xml:space="preserve">English </w:t>
            </w:r>
            <w:r w:rsidR="001D2699">
              <w:t xml:space="preserve">- </w:t>
            </w:r>
            <w:r>
              <w:t>Fluent</w:t>
            </w:r>
          </w:p>
          <w:p w14:paraId="57CF1802" w14:textId="7C22FE43" w:rsidR="001D2699" w:rsidRDefault="00170E8F" w:rsidP="00310F48">
            <w:pPr>
              <w:pStyle w:val="ContactInfo"/>
              <w:spacing w:line="360" w:lineRule="auto"/>
            </w:pPr>
            <w:r>
              <w:t>Kannada – Native</w:t>
            </w:r>
          </w:p>
          <w:p w14:paraId="6977B51C" w14:textId="31C8EF68" w:rsidR="00410939" w:rsidRPr="00796286" w:rsidRDefault="00000000" w:rsidP="00310F48">
            <w:pPr>
              <w:pStyle w:val="Heading2"/>
              <w:spacing w:line="360" w:lineRule="auto"/>
            </w:pPr>
            <w:sdt>
              <w:sdtPr>
                <w:id w:val="1966933325"/>
                <w:placeholder>
                  <w:docPart w:val="28FC4C7364A94BAFBA9AABD4C4F93A6B"/>
                </w:placeholder>
                <w:temporary/>
                <w:showingPlcHdr/>
                <w15:appearance w15:val="hidden"/>
              </w:sdtPr>
              <w:sdtContent>
                <w:r w:rsidR="00410939" w:rsidRPr="00796286">
                  <w:t>ACTIVITIES AND INTERESTS</w:t>
                </w:r>
              </w:sdtContent>
            </w:sdt>
            <w:r w:rsidR="00410939" w:rsidRPr="00796286">
              <w:t xml:space="preserve"> </w:t>
            </w:r>
          </w:p>
          <w:p w14:paraId="306BE763" w14:textId="170A48BA" w:rsidR="00410939" w:rsidRPr="00796286" w:rsidRDefault="008A4535" w:rsidP="00310F48">
            <w:pPr>
              <w:pStyle w:val="ContactInfo"/>
              <w:spacing w:line="360" w:lineRule="auto"/>
            </w:pPr>
            <w:r w:rsidRPr="008A4535">
              <w:t>Classical Music</w:t>
            </w:r>
            <w:r>
              <w:t xml:space="preserve"> </w:t>
            </w:r>
            <w:r w:rsidRPr="008A4535">
              <w:t>• Hiking • Travel</w:t>
            </w:r>
            <w:r w:rsidR="00410939" w:rsidRPr="00796286">
              <w:t xml:space="preserve"> </w:t>
            </w:r>
          </w:p>
        </w:tc>
        <w:tc>
          <w:tcPr>
            <w:tcW w:w="6659" w:type="dxa"/>
            <w:vMerge/>
          </w:tcPr>
          <w:p w14:paraId="3698903D" w14:textId="77777777" w:rsidR="00410939" w:rsidRDefault="00410939" w:rsidP="00D4187F">
            <w:pPr>
              <w:spacing w:after="0" w:line="240" w:lineRule="auto"/>
              <w:contextualSpacing/>
            </w:pPr>
          </w:p>
        </w:tc>
      </w:tr>
    </w:tbl>
    <w:p w14:paraId="26D9DC09" w14:textId="77777777" w:rsidR="00D70063" w:rsidRPr="00796286" w:rsidRDefault="00D70063" w:rsidP="00D4187F">
      <w:pPr>
        <w:spacing w:after="0" w:line="240" w:lineRule="auto"/>
        <w:contextualSpacing/>
        <w:rPr>
          <w:sz w:val="16"/>
          <w:szCs w:val="16"/>
        </w:rPr>
      </w:pPr>
    </w:p>
    <w:sectPr w:rsidR="00D70063" w:rsidRPr="00796286" w:rsidSect="001D2699">
      <w:headerReference w:type="first" r:id="rId13"/>
      <w:pgSz w:w="12240" w:h="15840"/>
      <w:pgMar w:top="1008" w:right="1080" w:bottom="1008" w:left="108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03187" w14:textId="77777777" w:rsidR="00EB24B9" w:rsidRDefault="00EB24B9" w:rsidP="00187B92">
      <w:pPr>
        <w:spacing w:after="0" w:line="240" w:lineRule="auto"/>
      </w:pPr>
      <w:r>
        <w:separator/>
      </w:r>
    </w:p>
  </w:endnote>
  <w:endnote w:type="continuationSeparator" w:id="0">
    <w:p w14:paraId="644A370C" w14:textId="77777777" w:rsidR="00EB24B9" w:rsidRDefault="00EB24B9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5CE81" w14:textId="77777777" w:rsidR="00EB24B9" w:rsidRDefault="00EB24B9" w:rsidP="00187B92">
      <w:pPr>
        <w:spacing w:after="0" w:line="240" w:lineRule="auto"/>
      </w:pPr>
      <w:r>
        <w:separator/>
      </w:r>
    </w:p>
  </w:footnote>
  <w:footnote w:type="continuationSeparator" w:id="0">
    <w:p w14:paraId="18F7F977" w14:textId="77777777" w:rsidR="00EB24B9" w:rsidRDefault="00EB24B9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placeholder>
        <w:docPart w:val="DC23823F47314B699E2B541BEA0EEBC9"/>
      </w:placeholder>
      <w:temporary/>
      <w:showingPlcHdr/>
      <w15:appearance w15:val="hidden"/>
    </w:sdtPr>
    <w:sdtContent>
      <w:p w14:paraId="1D165313" w14:textId="77777777" w:rsidR="001D2699" w:rsidRDefault="001D2699">
        <w:pPr>
          <w:pStyle w:val="Header"/>
        </w:pPr>
        <w:r>
          <w:t>[Type here]</w:t>
        </w:r>
      </w:p>
    </w:sdtContent>
  </w:sdt>
  <w:p w14:paraId="7D4B6FF1" w14:textId="77777777" w:rsidR="001D2699" w:rsidRDefault="001D26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A0C82"/>
    <w:multiLevelType w:val="multilevel"/>
    <w:tmpl w:val="2328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F4298"/>
    <w:multiLevelType w:val="multilevel"/>
    <w:tmpl w:val="222E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46383"/>
    <w:multiLevelType w:val="multilevel"/>
    <w:tmpl w:val="DD9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60652"/>
    <w:multiLevelType w:val="multilevel"/>
    <w:tmpl w:val="35E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144F5"/>
    <w:multiLevelType w:val="multilevel"/>
    <w:tmpl w:val="6854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B62BD"/>
    <w:multiLevelType w:val="multilevel"/>
    <w:tmpl w:val="54A6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85156"/>
    <w:multiLevelType w:val="multilevel"/>
    <w:tmpl w:val="2940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D5B66"/>
    <w:multiLevelType w:val="multilevel"/>
    <w:tmpl w:val="2E8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87CB0"/>
    <w:multiLevelType w:val="multilevel"/>
    <w:tmpl w:val="95FE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A31D5"/>
    <w:multiLevelType w:val="hybridMultilevel"/>
    <w:tmpl w:val="AAA29E46"/>
    <w:lvl w:ilvl="0" w:tplc="FBF6A10A">
      <w:start w:val="4567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411129">
    <w:abstractNumId w:val="1"/>
  </w:num>
  <w:num w:numId="2" w16cid:durableId="456727683">
    <w:abstractNumId w:val="0"/>
  </w:num>
  <w:num w:numId="3" w16cid:durableId="1280338787">
    <w:abstractNumId w:val="7"/>
  </w:num>
  <w:num w:numId="4" w16cid:durableId="1857037795">
    <w:abstractNumId w:val="4"/>
  </w:num>
  <w:num w:numId="5" w16cid:durableId="2128313086">
    <w:abstractNumId w:val="8"/>
  </w:num>
  <w:num w:numId="6" w16cid:durableId="1130588880">
    <w:abstractNumId w:val="9"/>
  </w:num>
  <w:num w:numId="7" w16cid:durableId="2098090978">
    <w:abstractNumId w:val="5"/>
  </w:num>
  <w:num w:numId="8" w16cid:durableId="1550797974">
    <w:abstractNumId w:val="2"/>
  </w:num>
  <w:num w:numId="9" w16cid:durableId="1061244926">
    <w:abstractNumId w:val="6"/>
  </w:num>
  <w:num w:numId="10" w16cid:durableId="1911886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D3"/>
    <w:rsid w:val="00102847"/>
    <w:rsid w:val="001340F5"/>
    <w:rsid w:val="00157B6F"/>
    <w:rsid w:val="00170E8F"/>
    <w:rsid w:val="00187B92"/>
    <w:rsid w:val="001C5935"/>
    <w:rsid w:val="001D2699"/>
    <w:rsid w:val="001D50AB"/>
    <w:rsid w:val="001F6FE4"/>
    <w:rsid w:val="00293B83"/>
    <w:rsid w:val="002C0739"/>
    <w:rsid w:val="00310F48"/>
    <w:rsid w:val="0039505A"/>
    <w:rsid w:val="00410939"/>
    <w:rsid w:val="00431971"/>
    <w:rsid w:val="0044748F"/>
    <w:rsid w:val="00486E5D"/>
    <w:rsid w:val="004D63BC"/>
    <w:rsid w:val="00506B3A"/>
    <w:rsid w:val="00556717"/>
    <w:rsid w:val="00581FC8"/>
    <w:rsid w:val="005A0BD3"/>
    <w:rsid w:val="005F41D0"/>
    <w:rsid w:val="00614B25"/>
    <w:rsid w:val="006272F5"/>
    <w:rsid w:val="006A06D3"/>
    <w:rsid w:val="006A3CE7"/>
    <w:rsid w:val="006B6D95"/>
    <w:rsid w:val="00761BB8"/>
    <w:rsid w:val="00796286"/>
    <w:rsid w:val="008A4535"/>
    <w:rsid w:val="008C33FB"/>
    <w:rsid w:val="00952ECD"/>
    <w:rsid w:val="00A64095"/>
    <w:rsid w:val="00A903B0"/>
    <w:rsid w:val="00AF7BCF"/>
    <w:rsid w:val="00B31A51"/>
    <w:rsid w:val="00B52BFE"/>
    <w:rsid w:val="00B62184"/>
    <w:rsid w:val="00C233CA"/>
    <w:rsid w:val="00D13C88"/>
    <w:rsid w:val="00D1599B"/>
    <w:rsid w:val="00D4187F"/>
    <w:rsid w:val="00D460EA"/>
    <w:rsid w:val="00D65430"/>
    <w:rsid w:val="00D70063"/>
    <w:rsid w:val="00DB1846"/>
    <w:rsid w:val="00E9194E"/>
    <w:rsid w:val="00EA0BE6"/>
    <w:rsid w:val="00EB24B9"/>
    <w:rsid w:val="00F227F8"/>
    <w:rsid w:val="00F24F1D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BFD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C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286"/>
    <w:pP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86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C233CA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796286"/>
    <w:pPr>
      <w:spacing w:after="120"/>
      <w:jc w:val="left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semiHidden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33CA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customStyle="1" w:styleId="University">
    <w:name w:val="University"/>
    <w:basedOn w:val="Normal"/>
    <w:qFormat/>
    <w:rsid w:val="00410939"/>
    <w:pPr>
      <w:spacing w:after="120"/>
      <w:contextualSpacing/>
    </w:pPr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dman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DBC29D406EF46D1A599038068641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AD822-C397-49E3-9B15-2ABC004B11B0}"/>
      </w:docPartPr>
      <w:docPartBody>
        <w:p w:rsidR="00000000" w:rsidRDefault="00000000">
          <w:pPr>
            <w:pStyle w:val="8DBC29D406EF46D1A599038068641173"/>
          </w:pPr>
          <w:r w:rsidRPr="00102847">
            <w:t>EDUCATION</w:t>
          </w:r>
        </w:p>
      </w:docPartBody>
    </w:docPart>
    <w:docPart>
      <w:docPartPr>
        <w:name w:val="02980C1E72144FD589AB5BA9DE359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BAD7A-A4C3-41B6-A59D-5DB4729EA069}"/>
      </w:docPartPr>
      <w:docPartBody>
        <w:p w:rsidR="00000000" w:rsidRDefault="00000000">
          <w:pPr>
            <w:pStyle w:val="02980C1E72144FD589AB5BA9DE359E22"/>
          </w:pPr>
          <w:r w:rsidRPr="00102847">
            <w:t>KEY SKILLS AND CHARACTERISTICS</w:t>
          </w:r>
        </w:p>
      </w:docPartBody>
    </w:docPart>
    <w:docPart>
      <w:docPartPr>
        <w:name w:val="400B8B99BFB24F5A8F62AA89AEEF2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8157D-6184-41BF-B168-0ACBA68276FF}"/>
      </w:docPartPr>
      <w:docPartBody>
        <w:p w:rsidR="00000000" w:rsidRDefault="00000000">
          <w:pPr>
            <w:pStyle w:val="400B8B99BFB24F5A8F62AA89AEEF2434"/>
          </w:pPr>
          <w:r w:rsidRPr="00796286">
            <w:rPr>
              <w:rStyle w:val="PlaceholderText"/>
              <w:color w:val="0A2F41" w:themeColor="accent1" w:themeShade="80"/>
            </w:rPr>
            <w:t>PROFILE</w:t>
          </w:r>
        </w:p>
      </w:docPartBody>
    </w:docPart>
    <w:docPart>
      <w:docPartPr>
        <w:name w:val="227D5A1A5DC64CE0865EC6D8B1E7A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AC19A-A323-4786-82DF-AC47BEEBF84C}"/>
      </w:docPartPr>
      <w:docPartBody>
        <w:p w:rsidR="00000000" w:rsidRDefault="00000000">
          <w:pPr>
            <w:pStyle w:val="227D5A1A5DC64CE0865EC6D8B1E7A2DC"/>
          </w:pPr>
          <w:r w:rsidRPr="00796286">
            <w:rPr>
              <w:rStyle w:val="PlaceholderText"/>
              <w:color w:val="0A2F41" w:themeColor="accent1" w:themeShade="80"/>
            </w:rPr>
            <w:t>CONTACT</w:t>
          </w:r>
        </w:p>
      </w:docPartBody>
    </w:docPart>
    <w:docPart>
      <w:docPartPr>
        <w:name w:val="28FC4C7364A94BAFBA9AABD4C4F93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91526-1797-4281-9F72-EE8D06BBA056}"/>
      </w:docPartPr>
      <w:docPartBody>
        <w:p w:rsidR="00000000" w:rsidRDefault="00000000">
          <w:pPr>
            <w:pStyle w:val="28FC4C7364A94BAFBA9AABD4C4F93A6B"/>
          </w:pPr>
          <w:r w:rsidRPr="00796286">
            <w:t>ACTIVITIES AND INTERESTS</w:t>
          </w:r>
        </w:p>
      </w:docPartBody>
    </w:docPart>
    <w:docPart>
      <w:docPartPr>
        <w:name w:val="DC23823F47314B699E2B541BEA0EE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1C8E6-8F07-4E18-93F3-8AA5B24DCAF3}"/>
      </w:docPartPr>
      <w:docPartBody>
        <w:p w:rsidR="00000000" w:rsidRDefault="000960D6" w:rsidP="000960D6">
          <w:pPr>
            <w:pStyle w:val="DC23823F47314B699E2B541BEA0EEBC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D6"/>
    <w:rsid w:val="000960D6"/>
    <w:rsid w:val="001F6FE4"/>
    <w:rsid w:val="00B0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Heading5"/>
    <w:link w:val="Heading4Char"/>
    <w:uiPriority w:val="9"/>
    <w:unhideWhenUsed/>
    <w:qFormat/>
    <w:pPr>
      <w:keepNext/>
      <w:keepLines/>
      <w:spacing w:before="12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iCs/>
      <w:caps/>
      <w:kern w:val="0"/>
      <w:sz w:val="28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914F5A901243329835B7686D1F3C9D">
    <w:name w:val="F7914F5A901243329835B7686D1F3C9D"/>
  </w:style>
  <w:style w:type="paragraph" w:customStyle="1" w:styleId="11A542F64444466BBE69C93B7375FFFF">
    <w:name w:val="11A542F64444466BBE69C93B7375FFFF"/>
  </w:style>
  <w:style w:type="paragraph" w:customStyle="1" w:styleId="1A9790CF516A4DC9B63DD9F73A1B5D24">
    <w:name w:val="1A9790CF516A4DC9B63DD9F73A1B5D24"/>
  </w:style>
  <w:style w:type="paragraph" w:customStyle="1" w:styleId="46B92E94ACC04A19822F3DF99C8FBEA4">
    <w:name w:val="46B92E94ACC04A19822F3DF99C8FBEA4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kern w:val="0"/>
      <w:sz w:val="28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paragraph" w:customStyle="1" w:styleId="AEC3C22843234C4BBCDEFCAF8401A2B2">
    <w:name w:val="AEC3C22843234C4BBCDEFCAF8401A2B2"/>
  </w:style>
  <w:style w:type="paragraph" w:customStyle="1" w:styleId="5712535EF9344336A2E8D87540FED55E">
    <w:name w:val="5712535EF9344336A2E8D87540FED55E"/>
  </w:style>
  <w:style w:type="paragraph" w:customStyle="1" w:styleId="BE76F3ACF949445B86EEEDE2A676D93C">
    <w:name w:val="BE76F3ACF949445B86EEEDE2A676D93C"/>
  </w:style>
  <w:style w:type="paragraph" w:customStyle="1" w:styleId="8DBC29D406EF46D1A599038068641173">
    <w:name w:val="8DBC29D406EF46D1A599038068641173"/>
  </w:style>
  <w:style w:type="paragraph" w:customStyle="1" w:styleId="16816CE76A62458BB65BFB8410476118">
    <w:name w:val="16816CE76A62458BB65BFB8410476118"/>
  </w:style>
  <w:style w:type="paragraph" w:customStyle="1" w:styleId="15EDA5B2F57D4F5A929078134F2F2414">
    <w:name w:val="15EDA5B2F57D4F5A929078134F2F2414"/>
  </w:style>
  <w:style w:type="paragraph" w:customStyle="1" w:styleId="4A11AE1E355D4743876EAF69BD3CB678">
    <w:name w:val="4A11AE1E355D4743876EAF69BD3CB678"/>
  </w:style>
  <w:style w:type="paragraph" w:customStyle="1" w:styleId="132363530AC5496C8E155C2A5FACE616">
    <w:name w:val="132363530AC5496C8E155C2A5FACE616"/>
  </w:style>
  <w:style w:type="paragraph" w:customStyle="1" w:styleId="C55A6DBE123348F7A9244C2554F34361">
    <w:name w:val="C55A6DBE123348F7A9244C2554F34361"/>
  </w:style>
  <w:style w:type="paragraph" w:customStyle="1" w:styleId="11507928913446338DBFDCC719A74DEB">
    <w:name w:val="11507928913446338DBFDCC719A74DEB"/>
  </w:style>
  <w:style w:type="paragraph" w:customStyle="1" w:styleId="6AB5E2EE2A194CEDAF26E8F6E4D8E886">
    <w:name w:val="6AB5E2EE2A194CEDAF26E8F6E4D8E886"/>
  </w:style>
  <w:style w:type="paragraph" w:customStyle="1" w:styleId="02980C1E72144FD589AB5BA9DE359E22">
    <w:name w:val="02980C1E72144FD589AB5BA9DE359E22"/>
  </w:style>
  <w:style w:type="paragraph" w:customStyle="1" w:styleId="52D1408C8F4C4188912F9489C2D9726F">
    <w:name w:val="52D1408C8F4C4188912F9489C2D9726F"/>
  </w:style>
  <w:style w:type="paragraph" w:customStyle="1" w:styleId="E374AA68D1E7433DB0A27DCEFDB4F5F3">
    <w:name w:val="E374AA68D1E7433DB0A27DCEFDB4F5F3"/>
  </w:style>
  <w:style w:type="character" w:styleId="PlaceholderText">
    <w:name w:val="Placeholder Text"/>
    <w:basedOn w:val="DefaultParagraphFont"/>
    <w:uiPriority w:val="99"/>
    <w:semiHidden/>
    <w:rsid w:val="000960D6"/>
    <w:rPr>
      <w:color w:val="808080"/>
    </w:rPr>
  </w:style>
  <w:style w:type="paragraph" w:customStyle="1" w:styleId="44BB5BB1FEC54E85A3C0DD4C7FBCFD10">
    <w:name w:val="44BB5BB1FEC54E85A3C0DD4C7FBCFD10"/>
  </w:style>
  <w:style w:type="paragraph" w:customStyle="1" w:styleId="400B8B99BFB24F5A8F62AA89AEEF2434">
    <w:name w:val="400B8B99BFB24F5A8F62AA89AEEF2434"/>
  </w:style>
  <w:style w:type="paragraph" w:customStyle="1" w:styleId="C3FEA64827E64563A633008E6C944CE3">
    <w:name w:val="C3FEA64827E64563A633008E6C944CE3"/>
  </w:style>
  <w:style w:type="paragraph" w:customStyle="1" w:styleId="227D5A1A5DC64CE0865EC6D8B1E7A2DC">
    <w:name w:val="227D5A1A5DC64CE0865EC6D8B1E7A2DC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D14C46A97F704B9184E39F8A2EDA191C">
    <w:name w:val="D14C46A97F704B9184E39F8A2EDA191C"/>
  </w:style>
  <w:style w:type="paragraph" w:customStyle="1" w:styleId="51AE3F5A88C941D0844275165D663C3F">
    <w:name w:val="51AE3F5A88C941D0844275165D663C3F"/>
  </w:style>
  <w:style w:type="paragraph" w:customStyle="1" w:styleId="6E177E02D25347E88E517FE0D8E6A3BA">
    <w:name w:val="6E177E02D25347E88E517FE0D8E6A3BA"/>
  </w:style>
  <w:style w:type="paragraph" w:customStyle="1" w:styleId="CB0B99B64DDD44E68D42C1DC40C4C7F7">
    <w:name w:val="CB0B99B64DDD44E68D42C1DC40C4C7F7"/>
  </w:style>
  <w:style w:type="paragraph" w:customStyle="1" w:styleId="F0F5C41B5787422EB664146321EB0094">
    <w:name w:val="F0F5C41B5787422EB664146321EB0094"/>
  </w:style>
  <w:style w:type="paragraph" w:customStyle="1" w:styleId="28FC4C7364A94BAFBA9AABD4C4F93A6B">
    <w:name w:val="28FC4C7364A94BAFBA9AABD4C4F93A6B"/>
  </w:style>
  <w:style w:type="paragraph" w:customStyle="1" w:styleId="E386B343701E4D97B756AAC980CFC7FA">
    <w:name w:val="E386B343701E4D97B756AAC980CFC7FA"/>
  </w:style>
  <w:style w:type="paragraph" w:customStyle="1" w:styleId="8CEFF67B53274893BFEB3B5DDA84CD10">
    <w:name w:val="8CEFF67B53274893BFEB3B5DDA84CD10"/>
    <w:rsid w:val="000960D6"/>
  </w:style>
  <w:style w:type="paragraph" w:customStyle="1" w:styleId="0724465398774D778BB3D7BB0341A076">
    <w:name w:val="0724465398774D778BB3D7BB0341A076"/>
    <w:rsid w:val="000960D6"/>
  </w:style>
  <w:style w:type="paragraph" w:customStyle="1" w:styleId="7F43B6CF7A4F4C1A859EDF70C0AF1A2C">
    <w:name w:val="7F43B6CF7A4F4C1A859EDF70C0AF1A2C"/>
    <w:rsid w:val="000960D6"/>
  </w:style>
  <w:style w:type="paragraph" w:customStyle="1" w:styleId="552F99CF6A0E4A118F67F40473F09812">
    <w:name w:val="552F99CF6A0E4A118F67F40473F09812"/>
    <w:rsid w:val="000960D6"/>
  </w:style>
  <w:style w:type="paragraph" w:customStyle="1" w:styleId="273D72AE68694C1B9AFDE53FB2F41D27">
    <w:name w:val="273D72AE68694C1B9AFDE53FB2F41D27"/>
    <w:rsid w:val="000960D6"/>
  </w:style>
  <w:style w:type="paragraph" w:customStyle="1" w:styleId="DC23823F47314B699E2B541BEA0EEBC9">
    <w:name w:val="DC23823F47314B699E2B541BEA0EEBC9"/>
    <w:rsid w:val="000960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4EC212-7674-45B8-A525-B487A0DE24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19F71B-31A8-4ABF-BAE0-05E6A1778B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19C2273-4D2E-4000-8DAB-D9C834429A0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33CC826-6B93-4F43-97DC-BA44A634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2024-08-20T10:13:00Z</dcterms:created>
  <dcterms:modified xsi:type="dcterms:W3CDTF">2024-08-21T07:15:00Z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